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C2956" w14:textId="09BF2C79" w:rsidR="00510C3F" w:rsidRPr="008F1ED6" w:rsidRDefault="00F93B31" w:rsidP="008F1ED6">
      <w:pPr>
        <w:pStyle w:val="Heading1"/>
      </w:pPr>
      <w:r w:rsidRPr="008F1ED6">
        <w:t xml:space="preserve">CS 305 Module Five </w:t>
      </w:r>
      <w:r w:rsidR="00FA0993" w:rsidRPr="008F1ED6">
        <w:t xml:space="preserve">Coding Assignment </w:t>
      </w:r>
      <w:r w:rsidRPr="008F1ED6">
        <w:t>Checksum Verification Template</w:t>
      </w:r>
    </w:p>
    <w:p w14:paraId="56FA9D23" w14:textId="77777777" w:rsidR="00510C3F" w:rsidRPr="008F1ED6" w:rsidRDefault="00510C3F" w:rsidP="001C6ACB">
      <w:pPr>
        <w:suppressAutoHyphens/>
        <w:spacing w:after="0" w:line="240" w:lineRule="auto"/>
        <w:contextualSpacing/>
        <w:rPr>
          <w:rFonts w:ascii="Calibri" w:hAnsi="Calibri" w:cs="Calibri"/>
          <w:sz w:val="22"/>
        </w:rPr>
      </w:pPr>
    </w:p>
    <w:p w14:paraId="63EDD814" w14:textId="77777777" w:rsidR="00E91FB2" w:rsidRPr="00E91FB2" w:rsidRDefault="001C6ACB" w:rsidP="00E91FB2">
      <w:pPr>
        <w:pStyle w:val="Heading2"/>
      </w:pPr>
      <w:r w:rsidRPr="00E91FB2">
        <w:t>Instructions</w:t>
      </w:r>
    </w:p>
    <w:p w14:paraId="40D07DAA" w14:textId="0D5F1D0D" w:rsidR="001C6ACB" w:rsidRPr="008F1ED6" w:rsidRDefault="00D539BB" w:rsidP="001C6ACB">
      <w:pPr>
        <w:spacing w:after="0" w:line="240" w:lineRule="auto"/>
        <w:rPr>
          <w:rFonts w:ascii="Calibri" w:hAnsi="Calibri" w:cs="Calibri"/>
          <w:b/>
          <w:bCs/>
          <w:sz w:val="22"/>
        </w:rPr>
      </w:pPr>
      <w:r w:rsidRPr="008F1ED6">
        <w:rPr>
          <w:rFonts w:ascii="Calibri" w:hAnsi="Calibri" w:cs="Calibri"/>
          <w:sz w:val="22"/>
        </w:rPr>
        <w:t>Using the instruction</w:t>
      </w:r>
      <w:r w:rsidR="00713294" w:rsidRPr="008F1ED6">
        <w:rPr>
          <w:rFonts w:ascii="Calibri" w:hAnsi="Calibri" w:cs="Calibri"/>
          <w:sz w:val="22"/>
        </w:rPr>
        <w:t>s</w:t>
      </w:r>
      <w:r w:rsidRPr="008F1ED6">
        <w:rPr>
          <w:rFonts w:ascii="Calibri" w:hAnsi="Calibri" w:cs="Calibri"/>
          <w:sz w:val="22"/>
        </w:rPr>
        <w:t xml:space="preserve"> from the</w:t>
      </w:r>
      <w:r w:rsidRPr="008F1ED6">
        <w:rPr>
          <w:rFonts w:ascii="Calibri" w:hAnsi="Calibri" w:cs="Calibri"/>
          <w:b/>
          <w:bCs/>
          <w:sz w:val="22"/>
        </w:rPr>
        <w:t xml:space="preserve"> </w:t>
      </w:r>
      <w:r w:rsidRPr="008F1ED6">
        <w:rPr>
          <w:rFonts w:ascii="Calibri" w:hAnsi="Calibri" w:cs="Calibri"/>
          <w:sz w:val="22"/>
        </w:rPr>
        <w:t>Module Five Coding Assignment Checksum Verification Guidelines and Rubric, r</w:t>
      </w:r>
      <w:r w:rsidR="001C6ACB" w:rsidRPr="008F1ED6">
        <w:rPr>
          <w:rFonts w:ascii="Calibri" w:hAnsi="Calibri" w:cs="Calibri"/>
          <w:sz w:val="22"/>
        </w:rPr>
        <w:t xml:space="preserve">eplace the bracketed text with </w:t>
      </w:r>
      <w:r w:rsidR="002833FF">
        <w:rPr>
          <w:rFonts w:ascii="Calibri" w:hAnsi="Calibri" w:cs="Calibri"/>
          <w:sz w:val="22"/>
        </w:rPr>
        <w:t>the relevant information in your own words</w:t>
      </w:r>
      <w:r w:rsidR="001C6ACB" w:rsidRPr="008F1ED6">
        <w:rPr>
          <w:rFonts w:ascii="Calibri" w:hAnsi="Calibri" w:cs="Calibri"/>
          <w:sz w:val="22"/>
        </w:rPr>
        <w:t>.</w:t>
      </w:r>
      <w:r w:rsidR="001C6ACB" w:rsidRPr="008F1ED6">
        <w:rPr>
          <w:rFonts w:ascii="Calibri" w:hAnsi="Calibri" w:cs="Calibri"/>
          <w:b/>
          <w:bCs/>
          <w:sz w:val="22"/>
        </w:rPr>
        <w:t xml:space="preserve"> </w:t>
      </w:r>
    </w:p>
    <w:p w14:paraId="1EF287D5" w14:textId="77777777" w:rsidR="001C6ACB" w:rsidRPr="008F1ED6" w:rsidRDefault="001C6ACB" w:rsidP="001C6ACB">
      <w:pPr>
        <w:spacing w:after="0" w:line="240" w:lineRule="auto"/>
        <w:rPr>
          <w:rFonts w:ascii="Calibri" w:hAnsi="Calibri" w:cs="Calibri"/>
          <w:sz w:val="22"/>
        </w:rPr>
      </w:pPr>
    </w:p>
    <w:p w14:paraId="676B19D6" w14:textId="555447CE" w:rsidR="00F93B31" w:rsidRPr="008F1ED6" w:rsidRDefault="00F93B31" w:rsidP="00E91FB2">
      <w:pPr>
        <w:pStyle w:val="Heading2"/>
        <w:numPr>
          <w:ilvl w:val="0"/>
          <w:numId w:val="2"/>
        </w:numPr>
      </w:pPr>
      <w:r w:rsidRPr="008F1ED6">
        <w:t>Algorithm Cipher</w:t>
      </w:r>
    </w:p>
    <w:p w14:paraId="793218F5" w14:textId="77777777" w:rsidR="001C6ACB" w:rsidRPr="008F1ED6" w:rsidRDefault="001C6ACB" w:rsidP="001C6ACB">
      <w:pPr>
        <w:suppressAutoHyphens/>
        <w:spacing w:after="0" w:line="240" w:lineRule="auto"/>
        <w:contextualSpacing/>
        <w:rPr>
          <w:rFonts w:ascii="Calibri" w:hAnsi="Calibri" w:cs="Calibri"/>
          <w:sz w:val="22"/>
        </w:rPr>
      </w:pPr>
    </w:p>
    <w:p w14:paraId="5612AC64" w14:textId="00944422" w:rsidR="001C6ACB" w:rsidRPr="008F1ED6" w:rsidRDefault="00362DF7" w:rsidP="001C6ACB">
      <w:pPr>
        <w:suppressAutoHyphens/>
        <w:spacing w:after="0" w:line="240" w:lineRule="auto"/>
        <w:contextualSpacing/>
        <w:rPr>
          <w:rFonts w:ascii="Calibri" w:hAnsi="Calibri" w:cs="Calibri"/>
          <w:sz w:val="22"/>
        </w:rPr>
      </w:pPr>
      <w:r>
        <w:rPr>
          <w:rFonts w:ascii="Calibri" w:hAnsi="Calibri" w:cs="Calibri"/>
          <w:sz w:val="22"/>
        </w:rPr>
        <w:t xml:space="preserve">The algorithm I would recommend for generating a checksum would be SHA-256. </w:t>
      </w:r>
    </w:p>
    <w:p w14:paraId="70E14519" w14:textId="77777777" w:rsidR="001C6ACB" w:rsidRPr="008F1ED6" w:rsidRDefault="001C6ACB" w:rsidP="001C6ACB">
      <w:pPr>
        <w:suppressAutoHyphens/>
        <w:spacing w:after="0" w:line="240" w:lineRule="auto"/>
        <w:contextualSpacing/>
        <w:rPr>
          <w:rFonts w:ascii="Calibri" w:hAnsi="Calibri" w:cs="Calibri"/>
          <w:sz w:val="22"/>
        </w:rPr>
      </w:pPr>
    </w:p>
    <w:p w14:paraId="09D18E7E" w14:textId="76CCCB1A" w:rsidR="00F93B31" w:rsidRPr="008F1ED6" w:rsidRDefault="00F93B31" w:rsidP="00E91FB2">
      <w:pPr>
        <w:pStyle w:val="Heading2"/>
        <w:numPr>
          <w:ilvl w:val="0"/>
          <w:numId w:val="2"/>
        </w:numPr>
      </w:pPr>
      <w:r w:rsidRPr="008F1ED6">
        <w:t xml:space="preserve">Justification </w:t>
      </w:r>
    </w:p>
    <w:p w14:paraId="699A5327" w14:textId="77777777" w:rsidR="001C6ACB" w:rsidRPr="008F1ED6" w:rsidRDefault="001C6ACB" w:rsidP="001C6ACB">
      <w:pPr>
        <w:suppressAutoHyphens/>
        <w:spacing w:after="0" w:line="240" w:lineRule="auto"/>
        <w:contextualSpacing/>
        <w:rPr>
          <w:rFonts w:ascii="Calibri" w:hAnsi="Calibri" w:cs="Calibri"/>
          <w:sz w:val="22"/>
        </w:rPr>
      </w:pPr>
    </w:p>
    <w:p w14:paraId="038D621B" w14:textId="0A93DE03" w:rsidR="00363F13" w:rsidRPr="008F1ED6" w:rsidRDefault="00362DF7" w:rsidP="001C6ACB">
      <w:pPr>
        <w:suppressAutoHyphens/>
        <w:spacing w:after="0" w:line="240" w:lineRule="auto"/>
        <w:contextualSpacing/>
        <w:rPr>
          <w:rFonts w:ascii="Calibri" w:hAnsi="Calibri" w:cs="Calibri"/>
          <w:sz w:val="22"/>
        </w:rPr>
      </w:pPr>
      <w:r>
        <w:rPr>
          <w:rFonts w:ascii="Calibri" w:hAnsi="Calibri" w:cs="Calibri"/>
          <w:sz w:val="22"/>
        </w:rPr>
        <w:t xml:space="preserve">SHA-256 is part of the SHA-2 family of hashing algorithms that was developed by the NSA. This variant utilizes 64 rounds of hashing </w:t>
      </w:r>
      <w:proofErr w:type="gramStart"/>
      <w:r>
        <w:rPr>
          <w:rFonts w:ascii="Calibri" w:hAnsi="Calibri" w:cs="Calibri"/>
          <w:sz w:val="22"/>
        </w:rPr>
        <w:t>in order to</w:t>
      </w:r>
      <w:proofErr w:type="gramEnd"/>
      <w:r>
        <w:rPr>
          <w:rFonts w:ascii="Calibri" w:hAnsi="Calibri" w:cs="Calibri"/>
          <w:sz w:val="22"/>
        </w:rPr>
        <w:t xml:space="preserve"> generate an output that is truly unique. If this output was not unique, it could generate what’s called a hashing collision, wherein two separate inputs could generate the same output. This would immediately cause a security risk for its use, as multiple inputs generating the same output could mean that attackers could utilize collision data to spoof another value, potentially granting higher access. With its 64 rounds of hashing that it performs, there has yet to be a collision found up to the 64</w:t>
      </w:r>
      <w:r w:rsidRPr="00362DF7">
        <w:rPr>
          <w:rFonts w:ascii="Calibri" w:hAnsi="Calibri" w:cs="Calibri"/>
          <w:sz w:val="22"/>
          <w:vertAlign w:val="superscript"/>
        </w:rPr>
        <w:t>th</w:t>
      </w:r>
      <w:r>
        <w:rPr>
          <w:rFonts w:ascii="Calibri" w:hAnsi="Calibri" w:cs="Calibri"/>
          <w:sz w:val="22"/>
        </w:rPr>
        <w:t xml:space="preserve"> round, although collisions have been found in lower intervals. Because of this, SHA-256 is a safe and secure algorithm to utilize for generating checksums – you’re guaranteed a unique output for every single unique input that you provide</w:t>
      </w:r>
      <w:r w:rsidR="00D45915">
        <w:rPr>
          <w:rFonts w:ascii="Calibri" w:hAnsi="Calibri" w:cs="Calibri"/>
          <w:sz w:val="22"/>
        </w:rPr>
        <w:t>.</w:t>
      </w:r>
    </w:p>
    <w:p w14:paraId="02591DFE" w14:textId="77777777" w:rsidR="001C6ACB" w:rsidRPr="008F1ED6" w:rsidRDefault="001C6ACB" w:rsidP="001C6ACB">
      <w:pPr>
        <w:suppressAutoHyphens/>
        <w:spacing w:after="0" w:line="240" w:lineRule="auto"/>
        <w:contextualSpacing/>
        <w:rPr>
          <w:rFonts w:ascii="Calibri" w:hAnsi="Calibri" w:cs="Calibri"/>
          <w:sz w:val="22"/>
        </w:rPr>
      </w:pPr>
    </w:p>
    <w:p w14:paraId="61F95F34" w14:textId="5C8E2CA9" w:rsidR="00F93B31" w:rsidRPr="008F1ED6" w:rsidRDefault="00F93B31" w:rsidP="00E91FB2">
      <w:pPr>
        <w:pStyle w:val="Heading2"/>
        <w:numPr>
          <w:ilvl w:val="0"/>
          <w:numId w:val="2"/>
        </w:numPr>
      </w:pPr>
      <w:r w:rsidRPr="008F1ED6">
        <w:t>Generate Checksum</w:t>
      </w:r>
    </w:p>
    <w:p w14:paraId="7E577848" w14:textId="77777777" w:rsidR="004F1C48" w:rsidRDefault="004F1C48" w:rsidP="138B558E">
      <w:pPr>
        <w:suppressAutoHyphens/>
        <w:spacing w:after="0" w:line="240" w:lineRule="auto"/>
        <w:contextualSpacing/>
        <w:rPr>
          <w:rFonts w:ascii="Calibri" w:hAnsi="Calibri" w:cs="Calibri"/>
          <w:sz w:val="22"/>
        </w:rPr>
      </w:pPr>
    </w:p>
    <w:p w14:paraId="36C62CFA" w14:textId="2ABF0CB6"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You’ll submit your refactored code to your instructor. Your instructor will review it and this document.</w:t>
      </w:r>
    </w:p>
    <w:p w14:paraId="48C26C62" w14:textId="77777777" w:rsidR="001C6ACB" w:rsidRPr="008F1ED6" w:rsidRDefault="001C6ACB" w:rsidP="001C6ACB">
      <w:pPr>
        <w:suppressAutoHyphens/>
        <w:spacing w:after="0" w:line="240" w:lineRule="auto"/>
        <w:contextualSpacing/>
        <w:rPr>
          <w:rFonts w:ascii="Calibri" w:hAnsi="Calibri" w:cs="Calibri"/>
          <w:sz w:val="22"/>
        </w:rPr>
      </w:pPr>
    </w:p>
    <w:p w14:paraId="6BB8398D" w14:textId="73353DBB" w:rsidR="00F93B31" w:rsidRPr="008F1ED6" w:rsidRDefault="00F93B31" w:rsidP="00E91FB2">
      <w:pPr>
        <w:pStyle w:val="Heading2"/>
        <w:numPr>
          <w:ilvl w:val="0"/>
          <w:numId w:val="2"/>
        </w:numPr>
      </w:pPr>
      <w:r w:rsidRPr="00E91FB2">
        <w:t>Verification</w:t>
      </w:r>
    </w:p>
    <w:p w14:paraId="48597CAB" w14:textId="77777777" w:rsidR="004F1C48" w:rsidRDefault="004F1C48" w:rsidP="138B558E">
      <w:pPr>
        <w:suppressAutoHyphens/>
        <w:spacing w:after="0" w:line="240" w:lineRule="auto"/>
        <w:contextualSpacing/>
        <w:rPr>
          <w:rFonts w:ascii="Calibri" w:hAnsi="Calibri" w:cs="Calibri"/>
          <w:sz w:val="22"/>
        </w:rPr>
      </w:pPr>
    </w:p>
    <w:p w14:paraId="1584C20C" w14:textId="7CAE5E02" w:rsidR="00F93B31" w:rsidRPr="008F1ED6" w:rsidRDefault="00F93B31" w:rsidP="138B558E">
      <w:pPr>
        <w:suppressAutoHyphens/>
        <w:spacing w:after="0" w:line="240" w:lineRule="auto"/>
        <w:contextualSpacing/>
        <w:rPr>
          <w:rFonts w:ascii="Calibri" w:hAnsi="Calibri" w:cs="Calibri"/>
          <w:sz w:val="22"/>
        </w:rPr>
      </w:pPr>
      <w:r w:rsidRPr="008F1ED6">
        <w:rPr>
          <w:rFonts w:ascii="Calibri" w:hAnsi="Calibri" w:cs="Calibri"/>
          <w:sz w:val="22"/>
        </w:rPr>
        <w:t>Insert a screenshot below of the web browser with</w:t>
      </w:r>
      <w:r w:rsidR="00363F13" w:rsidRPr="008F1ED6">
        <w:rPr>
          <w:rFonts w:ascii="Calibri" w:hAnsi="Calibri" w:cs="Calibri"/>
          <w:sz w:val="22"/>
        </w:rPr>
        <w:t xml:space="preserve"> your unique information.</w:t>
      </w:r>
    </w:p>
    <w:p w14:paraId="4AAEBC83" w14:textId="77777777" w:rsidR="001C6ACB" w:rsidRPr="008F1ED6" w:rsidRDefault="001C6ACB" w:rsidP="001C6ACB">
      <w:pPr>
        <w:suppressAutoHyphens/>
        <w:spacing w:after="0" w:line="240" w:lineRule="auto"/>
        <w:contextualSpacing/>
        <w:rPr>
          <w:rFonts w:ascii="Calibri" w:hAnsi="Calibri" w:cs="Calibri"/>
          <w:sz w:val="22"/>
        </w:rPr>
      </w:pPr>
    </w:p>
    <w:p w14:paraId="3EF4BF11" w14:textId="332F3094" w:rsidR="0035598A" w:rsidRPr="008F1ED6" w:rsidRDefault="00362DF7" w:rsidP="001C6ACB">
      <w:pPr>
        <w:suppressAutoHyphens/>
        <w:spacing w:after="0" w:line="240" w:lineRule="auto"/>
        <w:contextualSpacing/>
        <w:rPr>
          <w:rFonts w:ascii="Calibri" w:hAnsi="Calibri" w:cs="Calibri"/>
          <w:sz w:val="22"/>
        </w:rPr>
      </w:pPr>
      <w:r>
        <w:rPr>
          <w:rFonts w:ascii="Calibri" w:hAnsi="Calibri" w:cs="Calibri"/>
          <w:noProof/>
          <w:sz w:val="22"/>
        </w:rPr>
        <w:drawing>
          <wp:inline distT="0" distB="0" distL="0" distR="0" wp14:anchorId="718B8E6E" wp14:editId="20D14535">
            <wp:extent cx="5937250" cy="806450"/>
            <wp:effectExtent l="0" t="0" r="6350" b="0"/>
            <wp:docPr id="8680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806450"/>
                    </a:xfrm>
                    <a:prstGeom prst="rect">
                      <a:avLst/>
                    </a:prstGeom>
                    <a:noFill/>
                    <a:ln>
                      <a:noFill/>
                    </a:ln>
                  </pic:spPr>
                </pic:pic>
              </a:graphicData>
            </a:graphic>
          </wp:inline>
        </w:drawing>
      </w:r>
    </w:p>
    <w:sectPr w:rsidR="0035598A" w:rsidRPr="008F1ED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D0016" w14:textId="77777777" w:rsidR="00022F87" w:rsidRDefault="00022F87" w:rsidP="0035598A">
      <w:pPr>
        <w:spacing w:after="0" w:line="240" w:lineRule="auto"/>
      </w:pPr>
      <w:r>
        <w:separator/>
      </w:r>
    </w:p>
  </w:endnote>
  <w:endnote w:type="continuationSeparator" w:id="0">
    <w:p w14:paraId="33517CFC" w14:textId="77777777" w:rsidR="00022F87" w:rsidRDefault="00022F87"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57135" w14:textId="77777777" w:rsidR="00022F87" w:rsidRDefault="00022F87" w:rsidP="0035598A">
      <w:pPr>
        <w:spacing w:after="0" w:line="240" w:lineRule="auto"/>
      </w:pPr>
      <w:r>
        <w:separator/>
      </w:r>
    </w:p>
  </w:footnote>
  <w:footnote w:type="continuationSeparator" w:id="0">
    <w:p w14:paraId="01F6AC5E" w14:textId="77777777" w:rsidR="00022F87" w:rsidRDefault="00022F87"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D351" w14:textId="6575C1AC" w:rsidR="0035598A" w:rsidRDefault="00084F21" w:rsidP="00084F21">
    <w:pPr>
      <w:pStyle w:val="Header"/>
      <w:spacing w:after="200"/>
      <w:jc w:val="center"/>
    </w:pPr>
    <w:r w:rsidRPr="00085B81">
      <w:rPr>
        <w:noProof/>
      </w:rPr>
      <w:drawing>
        <wp:inline distT="0" distB="0" distL="0" distR="0" wp14:anchorId="612CA8D1" wp14:editId="09553D5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4DD9"/>
    <w:multiLevelType w:val="hybridMultilevel"/>
    <w:tmpl w:val="A846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F5BBE"/>
    <w:multiLevelType w:val="hybridMultilevel"/>
    <w:tmpl w:val="0E5C5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807062">
    <w:abstractNumId w:val="0"/>
  </w:num>
  <w:num w:numId="2" w16cid:durableId="1310013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sDQ1MzczMDEzMDJS0lEKTi0uzszPAykwrAUAgrF/HywAAAA="/>
  </w:docVars>
  <w:rsids>
    <w:rsidRoot w:val="00F93B31"/>
    <w:rsid w:val="00022F87"/>
    <w:rsid w:val="00084F21"/>
    <w:rsid w:val="000C72EB"/>
    <w:rsid w:val="000D5623"/>
    <w:rsid w:val="00111F59"/>
    <w:rsid w:val="001154E4"/>
    <w:rsid w:val="001C6ACB"/>
    <w:rsid w:val="00236DA4"/>
    <w:rsid w:val="00264D05"/>
    <w:rsid w:val="002833FF"/>
    <w:rsid w:val="002C31D0"/>
    <w:rsid w:val="00343E73"/>
    <w:rsid w:val="0035598A"/>
    <w:rsid w:val="00362DF7"/>
    <w:rsid w:val="00363F13"/>
    <w:rsid w:val="003B0D86"/>
    <w:rsid w:val="004B49A4"/>
    <w:rsid w:val="004C5E0F"/>
    <w:rsid w:val="004F1C48"/>
    <w:rsid w:val="00510C3F"/>
    <w:rsid w:val="00593EC3"/>
    <w:rsid w:val="005C0980"/>
    <w:rsid w:val="006A51DF"/>
    <w:rsid w:val="00713294"/>
    <w:rsid w:val="00785998"/>
    <w:rsid w:val="0085168C"/>
    <w:rsid w:val="008D5FE7"/>
    <w:rsid w:val="008E4BCA"/>
    <w:rsid w:val="008F1ED6"/>
    <w:rsid w:val="00973CB0"/>
    <w:rsid w:val="009A01C2"/>
    <w:rsid w:val="00A11B04"/>
    <w:rsid w:val="00A43EA4"/>
    <w:rsid w:val="00B019B2"/>
    <w:rsid w:val="00B406A4"/>
    <w:rsid w:val="00C024E2"/>
    <w:rsid w:val="00D45915"/>
    <w:rsid w:val="00D539BB"/>
    <w:rsid w:val="00DD2E3B"/>
    <w:rsid w:val="00E41086"/>
    <w:rsid w:val="00E61DA4"/>
    <w:rsid w:val="00E91FB2"/>
    <w:rsid w:val="00EB15A1"/>
    <w:rsid w:val="00F6521E"/>
    <w:rsid w:val="00F93B31"/>
    <w:rsid w:val="00FA0993"/>
    <w:rsid w:val="00FB0802"/>
    <w:rsid w:val="00FD3757"/>
    <w:rsid w:val="0199B270"/>
    <w:rsid w:val="1107C8CC"/>
    <w:rsid w:val="12A3992D"/>
    <w:rsid w:val="138B558E"/>
    <w:rsid w:val="18D67517"/>
    <w:rsid w:val="6A16754E"/>
    <w:rsid w:val="732731A5"/>
    <w:rsid w:val="7A57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8F1ED6"/>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E91FB2"/>
    <w:pPr>
      <w:spacing w:after="0" w:line="240" w:lineRule="auto"/>
      <w:outlineLvl w:val="1"/>
    </w:pPr>
    <w:rPr>
      <w:rFonts w:ascii="Calibri" w:hAnsi="Calibri" w:cs="Calibri"/>
      <w:b/>
      <w:bCs/>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6"/>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E91FB2"/>
    <w:rPr>
      <w:rFonts w:ascii="Calibri" w:hAnsi="Calibri" w:cs="Calibri"/>
      <w:b/>
      <w:bCs/>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Revision">
    <w:name w:val="Revision"/>
    <w:hidden/>
    <w:uiPriority w:val="99"/>
    <w:semiHidden/>
    <w:rsid w:val="008D5FE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3.xml><?xml version="1.0" encoding="utf-8"?>
<ds:datastoreItem xmlns:ds="http://schemas.openxmlformats.org/officeDocument/2006/customXml" ds:itemID="{DC8CC37C-2E44-44AD-A1CC-0D534FAEAD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Schissler, Anthony</cp:lastModifiedBy>
  <cp:revision>2</cp:revision>
  <dcterms:created xsi:type="dcterms:W3CDTF">2024-10-14T03:53:00Z</dcterms:created>
  <dcterms:modified xsi:type="dcterms:W3CDTF">2024-10-14T03:53:00Z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